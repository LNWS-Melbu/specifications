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6845" w14:textId="77777777" w:rsidR="00FD3860" w:rsidRPr="00C5009C" w:rsidRDefault="00FD3860" w:rsidP="002D4552">
      <w:pPr>
        <w:rPr>
          <w:rFonts w:ascii="Century Gothic" w:hAnsi="Century Gothic" w:cs="Arial"/>
          <w:lang w:val="en-US"/>
        </w:rPr>
      </w:pPr>
    </w:p>
    <w:p w14:paraId="45960378" w14:textId="77777777" w:rsidR="00FD3860" w:rsidRPr="001F3AD3" w:rsidRDefault="00FD3860" w:rsidP="002D4552">
      <w:pPr>
        <w:rPr>
          <w:rFonts w:ascii="Century Gothic" w:hAnsi="Century Gothic" w:cs="Arial"/>
          <w:lang w:val="en-US"/>
        </w:rPr>
      </w:pPr>
    </w:p>
    <w:p w14:paraId="270FFBB8" w14:textId="77777777" w:rsidR="005620D4" w:rsidRPr="001F3AD3" w:rsidRDefault="005620D4" w:rsidP="002D4552">
      <w:pPr>
        <w:rPr>
          <w:rFonts w:ascii="Century Gothic" w:hAnsi="Century Gothic" w:cs="Arial"/>
          <w:lang w:val="en-US"/>
        </w:rPr>
      </w:pPr>
    </w:p>
    <w:p w14:paraId="2B38959D" w14:textId="77777777" w:rsidR="005620D4" w:rsidRPr="001F3AD3" w:rsidRDefault="005620D4" w:rsidP="002D4552">
      <w:pPr>
        <w:rPr>
          <w:rFonts w:ascii="Century Gothic" w:hAnsi="Century Gothic" w:cs="Arial"/>
          <w:lang w:val="en-US"/>
        </w:rPr>
      </w:pPr>
    </w:p>
    <w:p w14:paraId="34D084B9" w14:textId="77777777" w:rsidR="005620D4" w:rsidRPr="001F3AD3" w:rsidRDefault="003206A6" w:rsidP="003206A6">
      <w:pPr>
        <w:jc w:val="center"/>
        <w:rPr>
          <w:rFonts w:ascii="Century Gothic" w:hAnsi="Century Gothic" w:cs="Arial"/>
          <w:b/>
          <w:sz w:val="32"/>
          <w:lang w:val="en-US"/>
        </w:rPr>
      </w:pPr>
      <w:r w:rsidRPr="001F3AD3">
        <w:rPr>
          <w:rFonts w:ascii="Century Gothic" w:hAnsi="Century Gothic" w:cs="Arial"/>
          <w:b/>
          <w:noProof/>
          <w:sz w:val="32"/>
          <w:lang w:eastAsia="nb-NO"/>
        </w:rPr>
        <w:drawing>
          <wp:inline distT="0" distB="0" distL="0" distR="0" wp14:anchorId="1F1FD95A" wp14:editId="23E21A14">
            <wp:extent cx="2826587" cy="1502917"/>
            <wp:effectExtent l="0" t="0" r="0" b="254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røy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44" cy="15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7B22" w14:textId="77777777" w:rsidR="003206A6" w:rsidRPr="001F3AD3" w:rsidRDefault="003206A6" w:rsidP="003206A6">
      <w:pPr>
        <w:jc w:val="center"/>
        <w:rPr>
          <w:rFonts w:ascii="Century Gothic" w:hAnsi="Century Gothic" w:cs="Arial"/>
          <w:b/>
          <w:sz w:val="32"/>
          <w:lang w:val="en-US"/>
        </w:rPr>
      </w:pPr>
    </w:p>
    <w:p w14:paraId="62009D98" w14:textId="77777777" w:rsidR="005620D4" w:rsidRPr="001F3AD3" w:rsidRDefault="005620D4" w:rsidP="005620D4">
      <w:pPr>
        <w:jc w:val="center"/>
        <w:rPr>
          <w:rFonts w:ascii="Century Gothic" w:hAnsi="Century Gothic" w:cs="Arial"/>
          <w:b/>
          <w:sz w:val="32"/>
          <w:lang w:val="en-US"/>
        </w:rPr>
      </w:pPr>
    </w:p>
    <w:p w14:paraId="4CAAACAE" w14:textId="77777777" w:rsidR="005620D4" w:rsidRPr="001F3AD3" w:rsidRDefault="005620D4" w:rsidP="005620D4">
      <w:pPr>
        <w:jc w:val="center"/>
        <w:rPr>
          <w:rFonts w:ascii="Century Gothic" w:hAnsi="Century Gothic" w:cs="Arial"/>
          <w:b/>
          <w:sz w:val="32"/>
          <w:lang w:val="en-US"/>
        </w:rPr>
      </w:pPr>
    </w:p>
    <w:p w14:paraId="4AAF6E98" w14:textId="77777777" w:rsidR="005620D4" w:rsidRPr="00BB47AF" w:rsidRDefault="00423EAF" w:rsidP="00D404D2">
      <w:pPr>
        <w:jc w:val="center"/>
        <w:outlineLvl w:val="0"/>
        <w:rPr>
          <w:rFonts w:ascii="Century Gothic" w:hAnsi="Century Gothic" w:cs="Arial"/>
          <w:b/>
          <w:strike/>
          <w:color w:val="2E74B5" w:themeColor="accent1" w:themeShade="BF"/>
          <w:sz w:val="32"/>
          <w:lang w:val="en-US"/>
        </w:rPr>
      </w:pPr>
      <w:bookmarkStart w:id="0" w:name="_Toc38092452"/>
      <w:r w:rsidRPr="00BB47AF">
        <w:rPr>
          <w:rFonts w:ascii="Century Gothic" w:hAnsi="Century Gothic" w:cs="Arial"/>
          <w:b/>
          <w:strike/>
          <w:color w:val="2E74B5" w:themeColor="accent1" w:themeShade="BF"/>
          <w:sz w:val="32"/>
          <w:lang w:val="en-US"/>
        </w:rPr>
        <w:t xml:space="preserve">M2M </w:t>
      </w:r>
      <w:r w:rsidR="006711A3" w:rsidRPr="00BB47AF">
        <w:rPr>
          <w:rFonts w:ascii="Century Gothic" w:hAnsi="Century Gothic" w:cs="Arial"/>
          <w:b/>
          <w:strike/>
          <w:color w:val="2E74B5" w:themeColor="accent1" w:themeShade="BF"/>
          <w:sz w:val="32"/>
          <w:lang w:val="en-US"/>
        </w:rPr>
        <w:t>interface for automated equipment</w:t>
      </w:r>
      <w:bookmarkEnd w:id="0"/>
    </w:p>
    <w:p w14:paraId="47329FD3" w14:textId="77777777" w:rsidR="005620D4" w:rsidRPr="00BB47AF" w:rsidRDefault="005620D4" w:rsidP="00C30240">
      <w:pPr>
        <w:rPr>
          <w:rFonts w:ascii="Century Gothic" w:hAnsi="Century Gothic" w:cs="Arial"/>
          <w:b/>
          <w:strike/>
          <w:color w:val="2F5496" w:themeColor="accent5" w:themeShade="BF"/>
          <w:sz w:val="32"/>
          <w:lang w:val="en-US"/>
        </w:rPr>
      </w:pPr>
    </w:p>
    <w:p w14:paraId="7C2A3CFD" w14:textId="77777777" w:rsidR="005620D4" w:rsidRPr="00BB47AF" w:rsidRDefault="005C7A82" w:rsidP="00287EAC">
      <w:pPr>
        <w:pStyle w:val="Tittel"/>
        <w:jc w:val="center"/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</w:pPr>
      <w:r w:rsidRPr="00BB47AF">
        <w:rPr>
          <w:rFonts w:ascii="Century Gothic" w:hAnsi="Century Gothic"/>
          <w:b/>
          <w:strike/>
          <w:color w:val="2E74B5" w:themeColor="accent1" w:themeShade="BF"/>
          <w:sz w:val="28"/>
          <w:szCs w:val="28"/>
          <w:lang w:val="en-US"/>
        </w:rPr>
        <w:t>LERØY Norway Seafoods AS - Melbu</w:t>
      </w:r>
    </w:p>
    <w:p w14:paraId="7B729FDB" w14:textId="77777777" w:rsidR="005620D4" w:rsidRPr="004B5489" w:rsidRDefault="00C91223" w:rsidP="00287EAC">
      <w:pPr>
        <w:pStyle w:val="Tittel"/>
        <w:jc w:val="center"/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</w:pPr>
      <w:r w:rsidRPr="004B5489"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  <w:t>17</w:t>
      </w:r>
      <w:r w:rsidR="00423EAF" w:rsidRPr="004B5489"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  <w:t>.04.2020</w:t>
      </w:r>
    </w:p>
    <w:p w14:paraId="776B8EC3" w14:textId="77777777" w:rsidR="00937B38" w:rsidRPr="004B5489" w:rsidRDefault="005620D4" w:rsidP="00287EAC">
      <w:pPr>
        <w:pStyle w:val="Tittel"/>
        <w:jc w:val="center"/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</w:pPr>
      <w:bookmarkStart w:id="1" w:name="_Toc491268667"/>
      <w:bookmarkStart w:id="2" w:name="_Toc491270978"/>
      <w:r w:rsidRPr="004B5489"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  <w:t xml:space="preserve">Version </w:t>
      </w:r>
      <w:bookmarkEnd w:id="1"/>
      <w:bookmarkEnd w:id="2"/>
      <w:r w:rsidR="002F3979" w:rsidRPr="004B5489"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  <w:t>1.1</w:t>
      </w:r>
      <w:r w:rsidR="00C91223" w:rsidRPr="004B5489"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  <w:t>.</w:t>
      </w:r>
      <w:r w:rsidR="002F3979" w:rsidRPr="004B5489">
        <w:rPr>
          <w:rFonts w:ascii="Century Gothic" w:hAnsi="Century Gothic"/>
          <w:b/>
          <w:strike/>
          <w:color w:val="2E74B5" w:themeColor="accent1" w:themeShade="BF"/>
          <w:sz w:val="28"/>
          <w:szCs w:val="28"/>
        </w:rPr>
        <w:t>1</w:t>
      </w:r>
    </w:p>
    <w:p w14:paraId="3C2B89CC" w14:textId="77777777" w:rsidR="009C6A13" w:rsidRPr="004B5489" w:rsidRDefault="009C6A13" w:rsidP="009C6A13"/>
    <w:p w14:paraId="01FC50AF" w14:textId="77777777" w:rsidR="009C6A13" w:rsidRPr="004B5489" w:rsidRDefault="009C6A13" w:rsidP="009C6A13"/>
    <w:p w14:paraId="35AE18D3" w14:textId="1B9A2BB8" w:rsidR="00927603" w:rsidRPr="004B5489" w:rsidRDefault="00927603" w:rsidP="00927603">
      <w:pPr>
        <w:jc w:val="center"/>
        <w:rPr>
          <w:sz w:val="56"/>
          <w:szCs w:val="56"/>
        </w:rPr>
      </w:pPr>
      <w:r w:rsidRPr="004B5489">
        <w:rPr>
          <w:sz w:val="56"/>
          <w:szCs w:val="56"/>
        </w:rPr>
        <w:t xml:space="preserve">This document has been replaced by - </w:t>
      </w:r>
      <w:r w:rsidR="009C6A13" w:rsidRPr="004B5489">
        <w:rPr>
          <w:sz w:val="56"/>
          <w:szCs w:val="56"/>
        </w:rPr>
        <w:t xml:space="preserve">Dette dokument </w:t>
      </w:r>
      <w:r w:rsidR="001C74CB" w:rsidRPr="004B5489">
        <w:rPr>
          <w:sz w:val="56"/>
          <w:szCs w:val="56"/>
        </w:rPr>
        <w:t>er blitt erstattet</w:t>
      </w:r>
      <w:r w:rsidR="009C6A13" w:rsidRPr="004B5489">
        <w:rPr>
          <w:sz w:val="56"/>
          <w:szCs w:val="56"/>
        </w:rPr>
        <w:t xml:space="preserve"> av</w:t>
      </w:r>
      <w:r w:rsidRPr="004B5489">
        <w:rPr>
          <w:sz w:val="56"/>
          <w:szCs w:val="56"/>
        </w:rPr>
        <w:t>:</w:t>
      </w:r>
    </w:p>
    <w:p w14:paraId="28F629A8" w14:textId="77777777" w:rsidR="00927603" w:rsidRPr="004B5489" w:rsidRDefault="00927603" w:rsidP="00927603">
      <w:pPr>
        <w:jc w:val="center"/>
        <w:rPr>
          <w:sz w:val="56"/>
          <w:szCs w:val="56"/>
        </w:rPr>
      </w:pPr>
    </w:p>
    <w:p w14:paraId="14885413" w14:textId="77777777" w:rsidR="00927603" w:rsidRPr="004B5489" w:rsidRDefault="00927603" w:rsidP="00927603">
      <w:pPr>
        <w:jc w:val="center"/>
        <w:rPr>
          <w:sz w:val="56"/>
          <w:szCs w:val="56"/>
        </w:rPr>
      </w:pPr>
    </w:p>
    <w:p w14:paraId="42ABCE81" w14:textId="29560B06" w:rsidR="009C6A13" w:rsidRPr="00927603" w:rsidRDefault="00000000" w:rsidP="00927603">
      <w:pPr>
        <w:jc w:val="center"/>
        <w:rPr>
          <w:sz w:val="56"/>
          <w:szCs w:val="56"/>
        </w:rPr>
      </w:pPr>
      <w:hyperlink r:id="rId9" w:history="1">
        <w:r w:rsidR="007A5B92" w:rsidRPr="00927603">
          <w:rPr>
            <w:rStyle w:val="Hyperkobling"/>
            <w:sz w:val="56"/>
            <w:szCs w:val="56"/>
          </w:rPr>
          <w:t>Spesifikasjon for Kommunikasjon mellom applikasjoner</w:t>
        </w:r>
      </w:hyperlink>
      <w:r w:rsidR="00927603">
        <w:rPr>
          <w:sz w:val="56"/>
          <w:szCs w:val="56"/>
        </w:rPr>
        <w:t>.pdf</w:t>
      </w:r>
    </w:p>
    <w:sectPr w:rsidR="009C6A13" w:rsidRPr="00927603" w:rsidSect="00EB6FEC">
      <w:headerReference w:type="default" r:id="rId10"/>
      <w:footerReference w:type="default" r:id="rId11"/>
      <w:pgSz w:w="12240" w:h="15840"/>
      <w:pgMar w:top="720" w:right="720" w:bottom="720" w:left="72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BFD5" w14:textId="77777777" w:rsidR="007F42D5" w:rsidRDefault="007F42D5" w:rsidP="00B01A05">
      <w:r>
        <w:separator/>
      </w:r>
    </w:p>
    <w:p w14:paraId="5D7E1C3A" w14:textId="77777777" w:rsidR="007F42D5" w:rsidRDefault="007F42D5"/>
  </w:endnote>
  <w:endnote w:type="continuationSeparator" w:id="0">
    <w:p w14:paraId="0F594A57" w14:textId="77777777" w:rsidR="007F42D5" w:rsidRDefault="007F42D5" w:rsidP="00B01A05">
      <w:r>
        <w:continuationSeparator/>
      </w:r>
    </w:p>
    <w:p w14:paraId="6F85A440" w14:textId="77777777" w:rsidR="007F42D5" w:rsidRDefault="007F42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1071"/>
      <w:docPartObj>
        <w:docPartGallery w:val="Page Numbers (Bottom of Page)"/>
        <w:docPartUnique/>
      </w:docPartObj>
    </w:sdtPr>
    <w:sdtContent>
      <w:p w14:paraId="33E33C5E" w14:textId="77777777" w:rsidR="005E50B1" w:rsidRDefault="005E50B1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C84">
          <w:rPr>
            <w:noProof/>
          </w:rPr>
          <w:t>2</w:t>
        </w:r>
        <w:r>
          <w:fldChar w:fldCharType="end"/>
        </w:r>
      </w:p>
    </w:sdtContent>
  </w:sdt>
  <w:p w14:paraId="2F8FC129" w14:textId="77777777" w:rsidR="005E50B1" w:rsidRDefault="005E50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C263" w14:textId="77777777" w:rsidR="007F42D5" w:rsidRDefault="007F42D5" w:rsidP="00B01A05">
      <w:r>
        <w:separator/>
      </w:r>
    </w:p>
    <w:p w14:paraId="55AF19B1" w14:textId="77777777" w:rsidR="007F42D5" w:rsidRDefault="007F42D5"/>
  </w:footnote>
  <w:footnote w:type="continuationSeparator" w:id="0">
    <w:p w14:paraId="07C88721" w14:textId="77777777" w:rsidR="007F42D5" w:rsidRDefault="007F42D5" w:rsidP="00B01A05">
      <w:r>
        <w:continuationSeparator/>
      </w:r>
    </w:p>
    <w:p w14:paraId="32F4A108" w14:textId="77777777" w:rsidR="007F42D5" w:rsidRDefault="007F42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6F113" w14:textId="6CC27173" w:rsidR="005E50B1" w:rsidRPr="00F94F5D" w:rsidRDefault="00FF7D2B">
    <w:pPr>
      <w:pStyle w:val="Topptekst"/>
      <w:rPr>
        <w:lang w:val="en-GB"/>
      </w:rPr>
    </w:pPr>
    <w:r>
      <w:rPr>
        <w:lang w:val="en-GB"/>
      </w:rPr>
      <w:t>Application</w:t>
    </w:r>
    <w:r w:rsidR="005E50B1" w:rsidRPr="00F94F5D">
      <w:rPr>
        <w:lang w:val="en-GB"/>
      </w:rPr>
      <w:t xml:space="preserve"> Interfaces for automated equipment</w:t>
    </w:r>
    <w:r w:rsidR="005E50B1" w:rsidRPr="00F94F5D">
      <w:rPr>
        <w:lang w:val="en-GB"/>
      </w:rPr>
      <w:tab/>
    </w:r>
    <w:r w:rsidR="005E50B1">
      <w:ptab w:relativeTo="margin" w:alignment="center" w:leader="none"/>
    </w:r>
    <w:r w:rsidR="005E50B1" w:rsidRPr="00F94F5D">
      <w:rPr>
        <w:lang w:val="en-GB"/>
      </w:rPr>
      <w:t>ENG / NOR</w:t>
    </w:r>
    <w:r w:rsidR="005E50B1">
      <w:ptab w:relativeTo="margin" w:alignment="right" w:leader="none"/>
    </w:r>
    <w:r w:rsidR="005E50B1" w:rsidRPr="00F94F5D">
      <w:rPr>
        <w:lang w:val="en-GB"/>
      </w:rPr>
      <w:t>LERØY Norway Seafoods AS - Melbu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" w15:restartNumberingAfterBreak="0">
    <w:nsid w:val="0C973DA4"/>
    <w:multiLevelType w:val="hybridMultilevel"/>
    <w:tmpl w:val="EBC0E2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20FC219F"/>
    <w:multiLevelType w:val="hybridMultilevel"/>
    <w:tmpl w:val="A92A2D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8545B"/>
    <w:multiLevelType w:val="hybridMultilevel"/>
    <w:tmpl w:val="F53A542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77829"/>
    <w:multiLevelType w:val="hybridMultilevel"/>
    <w:tmpl w:val="3E746F7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07922"/>
    <w:multiLevelType w:val="hybridMultilevel"/>
    <w:tmpl w:val="B7C241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31CE1"/>
    <w:multiLevelType w:val="hybridMultilevel"/>
    <w:tmpl w:val="4E2E99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D3D72"/>
    <w:multiLevelType w:val="hybridMultilevel"/>
    <w:tmpl w:val="CF50C7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47C04"/>
    <w:multiLevelType w:val="hybridMultilevel"/>
    <w:tmpl w:val="E3A261CE"/>
    <w:lvl w:ilvl="0" w:tplc="0414000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840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912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9844" w:hanging="360"/>
      </w:pPr>
      <w:rPr>
        <w:rFonts w:ascii="Wingdings" w:hAnsi="Wingdings" w:hint="default"/>
      </w:rPr>
    </w:lvl>
  </w:abstractNum>
  <w:abstractNum w:abstractNumId="11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42493369"/>
    <w:multiLevelType w:val="hybridMultilevel"/>
    <w:tmpl w:val="F9747B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5B0D40B2"/>
    <w:multiLevelType w:val="hybridMultilevel"/>
    <w:tmpl w:val="9FC6F81E"/>
    <w:lvl w:ilvl="0" w:tplc="208E6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21FA2"/>
    <w:multiLevelType w:val="hybridMultilevel"/>
    <w:tmpl w:val="2D0C8F4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54417"/>
    <w:multiLevelType w:val="multilevel"/>
    <w:tmpl w:val="041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5BE69D0"/>
    <w:multiLevelType w:val="multilevel"/>
    <w:tmpl w:val="62EEE2D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0" w15:restartNumberingAfterBreak="0">
    <w:nsid w:val="6958154C"/>
    <w:multiLevelType w:val="hybridMultilevel"/>
    <w:tmpl w:val="965266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83486"/>
    <w:multiLevelType w:val="hybridMultilevel"/>
    <w:tmpl w:val="8610A7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24" w15:restartNumberingAfterBreak="0">
    <w:nsid w:val="755F1474"/>
    <w:multiLevelType w:val="multilevel"/>
    <w:tmpl w:val="E362BBB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F5496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2107723202">
    <w:abstractNumId w:val="14"/>
  </w:num>
  <w:num w:numId="2" w16cid:durableId="2088456432">
    <w:abstractNumId w:val="15"/>
  </w:num>
  <w:num w:numId="3" w16cid:durableId="1621064161">
    <w:abstractNumId w:val="11"/>
  </w:num>
  <w:num w:numId="4" w16cid:durableId="994728178">
    <w:abstractNumId w:val="19"/>
  </w:num>
  <w:num w:numId="5" w16cid:durableId="891695211">
    <w:abstractNumId w:val="24"/>
  </w:num>
  <w:num w:numId="6" w16cid:durableId="1805614407">
    <w:abstractNumId w:val="3"/>
  </w:num>
  <w:num w:numId="7" w16cid:durableId="1629780684">
    <w:abstractNumId w:val="12"/>
  </w:num>
  <w:num w:numId="8" w16cid:durableId="1046371540">
    <w:abstractNumId w:val="1"/>
  </w:num>
  <w:num w:numId="9" w16cid:durableId="1463504272">
    <w:abstractNumId w:val="23"/>
  </w:num>
  <w:num w:numId="10" w16cid:durableId="1925140491">
    <w:abstractNumId w:val="0"/>
  </w:num>
  <w:num w:numId="11" w16cid:durableId="569191376">
    <w:abstractNumId w:val="22"/>
  </w:num>
  <w:num w:numId="12" w16cid:durableId="949167548">
    <w:abstractNumId w:val="20"/>
  </w:num>
  <w:num w:numId="13" w16cid:durableId="1253322070">
    <w:abstractNumId w:val="7"/>
  </w:num>
  <w:num w:numId="14" w16cid:durableId="501816404">
    <w:abstractNumId w:val="5"/>
  </w:num>
  <w:num w:numId="15" w16cid:durableId="1368141514">
    <w:abstractNumId w:val="4"/>
  </w:num>
  <w:num w:numId="16" w16cid:durableId="1044521735">
    <w:abstractNumId w:val="6"/>
  </w:num>
  <w:num w:numId="17" w16cid:durableId="1386878673">
    <w:abstractNumId w:val="2"/>
  </w:num>
  <w:num w:numId="18" w16cid:durableId="1907643263">
    <w:abstractNumId w:val="21"/>
  </w:num>
  <w:num w:numId="19" w16cid:durableId="406197239">
    <w:abstractNumId w:val="18"/>
  </w:num>
  <w:num w:numId="20" w16cid:durableId="139346713">
    <w:abstractNumId w:val="13"/>
  </w:num>
  <w:num w:numId="21" w16cid:durableId="616523239">
    <w:abstractNumId w:val="10"/>
  </w:num>
  <w:num w:numId="22" w16cid:durableId="326514480">
    <w:abstractNumId w:val="17"/>
  </w:num>
  <w:num w:numId="23" w16cid:durableId="369574304">
    <w:abstractNumId w:val="16"/>
  </w:num>
  <w:num w:numId="24" w16cid:durableId="563223587">
    <w:abstractNumId w:val="9"/>
  </w:num>
  <w:num w:numId="25" w16cid:durableId="1416778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6A6"/>
    <w:rsid w:val="0000378B"/>
    <w:rsid w:val="000068A2"/>
    <w:rsid w:val="00043993"/>
    <w:rsid w:val="00044BBF"/>
    <w:rsid w:val="00046263"/>
    <w:rsid w:val="0007196B"/>
    <w:rsid w:val="00074389"/>
    <w:rsid w:val="000809A7"/>
    <w:rsid w:val="00082FB8"/>
    <w:rsid w:val="0008685B"/>
    <w:rsid w:val="00092F63"/>
    <w:rsid w:val="00094A2D"/>
    <w:rsid w:val="00096D2E"/>
    <w:rsid w:val="000A702C"/>
    <w:rsid w:val="000A7AEF"/>
    <w:rsid w:val="000B0FAE"/>
    <w:rsid w:val="000B31AF"/>
    <w:rsid w:val="000C1664"/>
    <w:rsid w:val="000C2B36"/>
    <w:rsid w:val="000C5AA8"/>
    <w:rsid w:val="000D2C0A"/>
    <w:rsid w:val="000D7167"/>
    <w:rsid w:val="000D7DAE"/>
    <w:rsid w:val="000E6B78"/>
    <w:rsid w:val="000F49A2"/>
    <w:rsid w:val="00110F4D"/>
    <w:rsid w:val="001224AD"/>
    <w:rsid w:val="00125A44"/>
    <w:rsid w:val="0014046B"/>
    <w:rsid w:val="001405DC"/>
    <w:rsid w:val="001433AA"/>
    <w:rsid w:val="00155D6C"/>
    <w:rsid w:val="00160E85"/>
    <w:rsid w:val="00165FA4"/>
    <w:rsid w:val="0016606C"/>
    <w:rsid w:val="00166856"/>
    <w:rsid w:val="0016761D"/>
    <w:rsid w:val="001756F3"/>
    <w:rsid w:val="001763D8"/>
    <w:rsid w:val="00181FEF"/>
    <w:rsid w:val="001848B1"/>
    <w:rsid w:val="00185D3D"/>
    <w:rsid w:val="001977AD"/>
    <w:rsid w:val="001A4728"/>
    <w:rsid w:val="001B18C3"/>
    <w:rsid w:val="001B1B60"/>
    <w:rsid w:val="001B40AD"/>
    <w:rsid w:val="001C4AE1"/>
    <w:rsid w:val="001C74CB"/>
    <w:rsid w:val="001D0184"/>
    <w:rsid w:val="001E181E"/>
    <w:rsid w:val="001E3022"/>
    <w:rsid w:val="001E4ED7"/>
    <w:rsid w:val="001F2768"/>
    <w:rsid w:val="001F3AD3"/>
    <w:rsid w:val="001F69A7"/>
    <w:rsid w:val="002050AC"/>
    <w:rsid w:val="0021047E"/>
    <w:rsid w:val="00213767"/>
    <w:rsid w:val="00217B60"/>
    <w:rsid w:val="002200FE"/>
    <w:rsid w:val="00222C7A"/>
    <w:rsid w:val="00227F36"/>
    <w:rsid w:val="0023230D"/>
    <w:rsid w:val="00232E75"/>
    <w:rsid w:val="00237AF7"/>
    <w:rsid w:val="00243542"/>
    <w:rsid w:val="00244C0D"/>
    <w:rsid w:val="00287EAC"/>
    <w:rsid w:val="002913D1"/>
    <w:rsid w:val="002A3612"/>
    <w:rsid w:val="002A3CCC"/>
    <w:rsid w:val="002A501D"/>
    <w:rsid w:val="002B44C0"/>
    <w:rsid w:val="002C73A1"/>
    <w:rsid w:val="002D2D29"/>
    <w:rsid w:val="002D35EA"/>
    <w:rsid w:val="002D4552"/>
    <w:rsid w:val="002D7AB8"/>
    <w:rsid w:val="002F31B1"/>
    <w:rsid w:val="002F3979"/>
    <w:rsid w:val="00300462"/>
    <w:rsid w:val="00304E96"/>
    <w:rsid w:val="003206A6"/>
    <w:rsid w:val="003427B0"/>
    <w:rsid w:val="00352205"/>
    <w:rsid w:val="003566B4"/>
    <w:rsid w:val="00375E19"/>
    <w:rsid w:val="00384D8F"/>
    <w:rsid w:val="00385F26"/>
    <w:rsid w:val="00394FD8"/>
    <w:rsid w:val="003A5B09"/>
    <w:rsid w:val="003B1FF2"/>
    <w:rsid w:val="003B656E"/>
    <w:rsid w:val="003C0DBC"/>
    <w:rsid w:val="003C528B"/>
    <w:rsid w:val="003C7519"/>
    <w:rsid w:val="003E2E8E"/>
    <w:rsid w:val="003E67CE"/>
    <w:rsid w:val="003F15F5"/>
    <w:rsid w:val="003F7C1A"/>
    <w:rsid w:val="00404144"/>
    <w:rsid w:val="00413DC8"/>
    <w:rsid w:val="00423EAF"/>
    <w:rsid w:val="004328A0"/>
    <w:rsid w:val="00446168"/>
    <w:rsid w:val="004475EA"/>
    <w:rsid w:val="00464788"/>
    <w:rsid w:val="00476316"/>
    <w:rsid w:val="0047776B"/>
    <w:rsid w:val="00492C36"/>
    <w:rsid w:val="004936B8"/>
    <w:rsid w:val="004941CC"/>
    <w:rsid w:val="00495976"/>
    <w:rsid w:val="004961C2"/>
    <w:rsid w:val="00497160"/>
    <w:rsid w:val="00497AB5"/>
    <w:rsid w:val="004B08FA"/>
    <w:rsid w:val="004B21E8"/>
    <w:rsid w:val="004B5489"/>
    <w:rsid w:val="004C6AB6"/>
    <w:rsid w:val="004D53F9"/>
    <w:rsid w:val="004D5595"/>
    <w:rsid w:val="00503EBA"/>
    <w:rsid w:val="005109C3"/>
    <w:rsid w:val="00517F69"/>
    <w:rsid w:val="005356B5"/>
    <w:rsid w:val="0053627E"/>
    <w:rsid w:val="0053675B"/>
    <w:rsid w:val="0054063D"/>
    <w:rsid w:val="00551B20"/>
    <w:rsid w:val="00551F14"/>
    <w:rsid w:val="005549C2"/>
    <w:rsid w:val="00556DD9"/>
    <w:rsid w:val="005620D4"/>
    <w:rsid w:val="00563767"/>
    <w:rsid w:val="0056421F"/>
    <w:rsid w:val="00572F55"/>
    <w:rsid w:val="005764F7"/>
    <w:rsid w:val="00580182"/>
    <w:rsid w:val="00580BF1"/>
    <w:rsid w:val="005915AC"/>
    <w:rsid w:val="005954C5"/>
    <w:rsid w:val="00595B2B"/>
    <w:rsid w:val="00597177"/>
    <w:rsid w:val="00597565"/>
    <w:rsid w:val="005A06B3"/>
    <w:rsid w:val="005A14AE"/>
    <w:rsid w:val="005A3869"/>
    <w:rsid w:val="005B29EF"/>
    <w:rsid w:val="005B70D5"/>
    <w:rsid w:val="005C7A82"/>
    <w:rsid w:val="005D08BE"/>
    <w:rsid w:val="005E2D86"/>
    <w:rsid w:val="005E50B1"/>
    <w:rsid w:val="005F1785"/>
    <w:rsid w:val="005F1F7F"/>
    <w:rsid w:val="005F656A"/>
    <w:rsid w:val="00600CB5"/>
    <w:rsid w:val="00607287"/>
    <w:rsid w:val="00615481"/>
    <w:rsid w:val="00622259"/>
    <w:rsid w:val="0062450E"/>
    <w:rsid w:val="006568B4"/>
    <w:rsid w:val="006577DA"/>
    <w:rsid w:val="00665F5E"/>
    <w:rsid w:val="006665DE"/>
    <w:rsid w:val="00666C1E"/>
    <w:rsid w:val="006711A3"/>
    <w:rsid w:val="00673098"/>
    <w:rsid w:val="00675768"/>
    <w:rsid w:val="006A6F00"/>
    <w:rsid w:val="006A7595"/>
    <w:rsid w:val="006C456E"/>
    <w:rsid w:val="006C583E"/>
    <w:rsid w:val="006C620E"/>
    <w:rsid w:val="006C6A0C"/>
    <w:rsid w:val="006D3DD4"/>
    <w:rsid w:val="006D556B"/>
    <w:rsid w:val="006D7555"/>
    <w:rsid w:val="006F1867"/>
    <w:rsid w:val="006F5384"/>
    <w:rsid w:val="006F700C"/>
    <w:rsid w:val="0070136A"/>
    <w:rsid w:val="007025AD"/>
    <w:rsid w:val="00702DDD"/>
    <w:rsid w:val="00703BC2"/>
    <w:rsid w:val="00704F61"/>
    <w:rsid w:val="00707509"/>
    <w:rsid w:val="00716677"/>
    <w:rsid w:val="00717895"/>
    <w:rsid w:val="00726A8C"/>
    <w:rsid w:val="00750BF6"/>
    <w:rsid w:val="00751A12"/>
    <w:rsid w:val="00761251"/>
    <w:rsid w:val="00761512"/>
    <w:rsid w:val="00762989"/>
    <w:rsid w:val="00763525"/>
    <w:rsid w:val="007772D3"/>
    <w:rsid w:val="007774E6"/>
    <w:rsid w:val="00781CE1"/>
    <w:rsid w:val="007A0270"/>
    <w:rsid w:val="007A4D64"/>
    <w:rsid w:val="007A5B92"/>
    <w:rsid w:val="007A692D"/>
    <w:rsid w:val="007E10A3"/>
    <w:rsid w:val="007F42D5"/>
    <w:rsid w:val="007F70A6"/>
    <w:rsid w:val="00810838"/>
    <w:rsid w:val="00811B86"/>
    <w:rsid w:val="00811D52"/>
    <w:rsid w:val="008120E4"/>
    <w:rsid w:val="0081333F"/>
    <w:rsid w:val="00815E81"/>
    <w:rsid w:val="008169A2"/>
    <w:rsid w:val="00817DB4"/>
    <w:rsid w:val="00822E3D"/>
    <w:rsid w:val="00830C75"/>
    <w:rsid w:val="00840CF7"/>
    <w:rsid w:val="00843383"/>
    <w:rsid w:val="00850B19"/>
    <w:rsid w:val="0086192E"/>
    <w:rsid w:val="00872CB1"/>
    <w:rsid w:val="00876089"/>
    <w:rsid w:val="008A1517"/>
    <w:rsid w:val="008A5C9F"/>
    <w:rsid w:val="008A7634"/>
    <w:rsid w:val="008B7C48"/>
    <w:rsid w:val="008C3DF3"/>
    <w:rsid w:val="008C5218"/>
    <w:rsid w:val="008D3809"/>
    <w:rsid w:val="008D43FD"/>
    <w:rsid w:val="008D4662"/>
    <w:rsid w:val="008D4FCA"/>
    <w:rsid w:val="008E7484"/>
    <w:rsid w:val="008F30DF"/>
    <w:rsid w:val="009014B6"/>
    <w:rsid w:val="009053A8"/>
    <w:rsid w:val="0091097D"/>
    <w:rsid w:val="009168B2"/>
    <w:rsid w:val="00920119"/>
    <w:rsid w:val="00927603"/>
    <w:rsid w:val="00935687"/>
    <w:rsid w:val="00937777"/>
    <w:rsid w:val="00937B38"/>
    <w:rsid w:val="009805BB"/>
    <w:rsid w:val="009811BF"/>
    <w:rsid w:val="009A6136"/>
    <w:rsid w:val="009B354D"/>
    <w:rsid w:val="009B5702"/>
    <w:rsid w:val="009C01E6"/>
    <w:rsid w:val="009C6A13"/>
    <w:rsid w:val="009D1EDB"/>
    <w:rsid w:val="009D22F0"/>
    <w:rsid w:val="009D4849"/>
    <w:rsid w:val="009D53E3"/>
    <w:rsid w:val="009D6DA6"/>
    <w:rsid w:val="009E0257"/>
    <w:rsid w:val="009E4429"/>
    <w:rsid w:val="009E63D7"/>
    <w:rsid w:val="009E772A"/>
    <w:rsid w:val="00A008FD"/>
    <w:rsid w:val="00A044D5"/>
    <w:rsid w:val="00A1634E"/>
    <w:rsid w:val="00A17074"/>
    <w:rsid w:val="00A20B73"/>
    <w:rsid w:val="00A40022"/>
    <w:rsid w:val="00A46872"/>
    <w:rsid w:val="00A5039D"/>
    <w:rsid w:val="00A55A61"/>
    <w:rsid w:val="00A571FA"/>
    <w:rsid w:val="00A65385"/>
    <w:rsid w:val="00A717BA"/>
    <w:rsid w:val="00A72289"/>
    <w:rsid w:val="00A85A60"/>
    <w:rsid w:val="00A87698"/>
    <w:rsid w:val="00A93373"/>
    <w:rsid w:val="00AA2965"/>
    <w:rsid w:val="00AA3479"/>
    <w:rsid w:val="00AA5D64"/>
    <w:rsid w:val="00AB30F3"/>
    <w:rsid w:val="00AB5861"/>
    <w:rsid w:val="00AC1FED"/>
    <w:rsid w:val="00AD4446"/>
    <w:rsid w:val="00AE0C84"/>
    <w:rsid w:val="00AE3CF9"/>
    <w:rsid w:val="00AF6008"/>
    <w:rsid w:val="00B01A05"/>
    <w:rsid w:val="00B11AD9"/>
    <w:rsid w:val="00B220C6"/>
    <w:rsid w:val="00B366E3"/>
    <w:rsid w:val="00B407F6"/>
    <w:rsid w:val="00B40948"/>
    <w:rsid w:val="00B420E3"/>
    <w:rsid w:val="00B47FB4"/>
    <w:rsid w:val="00B50C12"/>
    <w:rsid w:val="00B5437C"/>
    <w:rsid w:val="00B56F0F"/>
    <w:rsid w:val="00B60E35"/>
    <w:rsid w:val="00B622FB"/>
    <w:rsid w:val="00B66105"/>
    <w:rsid w:val="00B753BF"/>
    <w:rsid w:val="00B816F5"/>
    <w:rsid w:val="00B84CCE"/>
    <w:rsid w:val="00B87B9F"/>
    <w:rsid w:val="00B90509"/>
    <w:rsid w:val="00B9634B"/>
    <w:rsid w:val="00BA628A"/>
    <w:rsid w:val="00BB0C36"/>
    <w:rsid w:val="00BB47AF"/>
    <w:rsid w:val="00BE09CB"/>
    <w:rsid w:val="00BE17DF"/>
    <w:rsid w:val="00BE6054"/>
    <w:rsid w:val="00BF3DE2"/>
    <w:rsid w:val="00BF5EA6"/>
    <w:rsid w:val="00BF7662"/>
    <w:rsid w:val="00C05EED"/>
    <w:rsid w:val="00C17108"/>
    <w:rsid w:val="00C2542E"/>
    <w:rsid w:val="00C30240"/>
    <w:rsid w:val="00C3677C"/>
    <w:rsid w:val="00C45C77"/>
    <w:rsid w:val="00C468A5"/>
    <w:rsid w:val="00C47E65"/>
    <w:rsid w:val="00C5009C"/>
    <w:rsid w:val="00C53AF0"/>
    <w:rsid w:val="00C56C89"/>
    <w:rsid w:val="00C62362"/>
    <w:rsid w:val="00C739B9"/>
    <w:rsid w:val="00C7402E"/>
    <w:rsid w:val="00C74202"/>
    <w:rsid w:val="00C77741"/>
    <w:rsid w:val="00C80620"/>
    <w:rsid w:val="00C91223"/>
    <w:rsid w:val="00CA4595"/>
    <w:rsid w:val="00CA64DD"/>
    <w:rsid w:val="00CB01EE"/>
    <w:rsid w:val="00CC2786"/>
    <w:rsid w:val="00CE71FC"/>
    <w:rsid w:val="00CF53DC"/>
    <w:rsid w:val="00CF5D5B"/>
    <w:rsid w:val="00D02BF9"/>
    <w:rsid w:val="00D20D28"/>
    <w:rsid w:val="00D25A3E"/>
    <w:rsid w:val="00D341D8"/>
    <w:rsid w:val="00D404D2"/>
    <w:rsid w:val="00D53001"/>
    <w:rsid w:val="00D544CD"/>
    <w:rsid w:val="00D62CC7"/>
    <w:rsid w:val="00D67C9C"/>
    <w:rsid w:val="00D82800"/>
    <w:rsid w:val="00D9661F"/>
    <w:rsid w:val="00DC4380"/>
    <w:rsid w:val="00DE6C8B"/>
    <w:rsid w:val="00DF00E4"/>
    <w:rsid w:val="00DF2717"/>
    <w:rsid w:val="00DF3B19"/>
    <w:rsid w:val="00E01B27"/>
    <w:rsid w:val="00E05E66"/>
    <w:rsid w:val="00E1535A"/>
    <w:rsid w:val="00E222DF"/>
    <w:rsid w:val="00E26AB8"/>
    <w:rsid w:val="00E41132"/>
    <w:rsid w:val="00E53503"/>
    <w:rsid w:val="00E54AE8"/>
    <w:rsid w:val="00E75D3C"/>
    <w:rsid w:val="00E7679F"/>
    <w:rsid w:val="00E85383"/>
    <w:rsid w:val="00EB1B8F"/>
    <w:rsid w:val="00EB6A86"/>
    <w:rsid w:val="00EB6FEC"/>
    <w:rsid w:val="00ED2DB4"/>
    <w:rsid w:val="00EE4B5B"/>
    <w:rsid w:val="00EF03EE"/>
    <w:rsid w:val="00F030B9"/>
    <w:rsid w:val="00F03365"/>
    <w:rsid w:val="00F157D7"/>
    <w:rsid w:val="00F17080"/>
    <w:rsid w:val="00F27490"/>
    <w:rsid w:val="00F34E4B"/>
    <w:rsid w:val="00F36F1D"/>
    <w:rsid w:val="00F54105"/>
    <w:rsid w:val="00F66E7F"/>
    <w:rsid w:val="00F74058"/>
    <w:rsid w:val="00F86B99"/>
    <w:rsid w:val="00F918B4"/>
    <w:rsid w:val="00F94F5D"/>
    <w:rsid w:val="00FB010A"/>
    <w:rsid w:val="00FB299F"/>
    <w:rsid w:val="00FB3FBD"/>
    <w:rsid w:val="00FB42FA"/>
    <w:rsid w:val="00FB7A35"/>
    <w:rsid w:val="00FC44EC"/>
    <w:rsid w:val="00FC6B28"/>
    <w:rsid w:val="00FD3860"/>
    <w:rsid w:val="00FD7E3E"/>
    <w:rsid w:val="00FE2226"/>
    <w:rsid w:val="00FE5E40"/>
    <w:rsid w:val="00FE61E9"/>
    <w:rsid w:val="00FF222F"/>
    <w:rsid w:val="00FF547D"/>
    <w:rsid w:val="00FF69F7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99FB6"/>
  <w14:defaultImageDpi w14:val="32767"/>
  <w15:docId w15:val="{1A7DFAA4-2E61-4720-8497-EBD5C3CD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F5"/>
    <w:rPr>
      <w:sz w:val="20"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D2D29"/>
    <w:pPr>
      <w:keepNext/>
      <w:keepLines/>
      <w:spacing w:before="240"/>
      <w:outlineLvl w:val="0"/>
    </w:pPr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2D29"/>
    <w:pPr>
      <w:keepNext/>
      <w:keepLines/>
      <w:spacing w:before="40"/>
      <w:outlineLvl w:val="1"/>
    </w:pPr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1A05"/>
  </w:style>
  <w:style w:type="paragraph" w:styleId="Bunntekst">
    <w:name w:val="footer"/>
    <w:basedOn w:val="Normal"/>
    <w:link w:val="BunntekstTeg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jon">
    <w:name w:val="Revision"/>
    <w:hidden/>
    <w:uiPriority w:val="99"/>
    <w:semiHidden/>
    <w:rsid w:val="00503EBA"/>
  </w:style>
  <w:style w:type="character" w:styleId="Sidetall">
    <w:name w:val="page number"/>
    <w:basedOn w:val="Standardskriftforavsnitt"/>
    <w:uiPriority w:val="99"/>
    <w:semiHidden/>
    <w:unhideWhenUsed/>
    <w:rsid w:val="00043993"/>
  </w:style>
  <w:style w:type="table" w:styleId="Tabellrutenett">
    <w:name w:val="Table Grid"/>
    <w:basedOn w:val="Vanligtabell"/>
    <w:uiPriority w:val="3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Standardskriftforavsnitt"/>
    <w:rsid w:val="003F7C1A"/>
  </w:style>
  <w:style w:type="character" w:styleId="Hyperkobling">
    <w:name w:val="Hyperlink"/>
    <w:uiPriority w:val="99"/>
    <w:rsid w:val="009014B6"/>
    <w:rPr>
      <w:color w:val="0000FF"/>
      <w:u w:val="single"/>
    </w:rPr>
  </w:style>
  <w:style w:type="paragraph" w:styleId="INNH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INNH2">
    <w:name w:val="toc 2"/>
    <w:basedOn w:val="Normal"/>
    <w:next w:val="Normal"/>
    <w:autoRedefine/>
    <w:uiPriority w:val="39"/>
    <w:rsid w:val="008B7C48"/>
    <w:pPr>
      <w:tabs>
        <w:tab w:val="left" w:pos="900"/>
        <w:tab w:val="right" w:leader="dot" w:pos="935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styleId="INNH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Standardskriftforavsnit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D2D29"/>
    <w:rPr>
      <w:rFonts w:ascii="Century Gothic" w:eastAsiaTheme="majorEastAsia" w:hAnsi="Century Gothic" w:cstheme="majorBidi"/>
      <w:b/>
      <w:color w:val="595959" w:themeColor="text1" w:themeTint="A6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D2D29"/>
    <w:rPr>
      <w:rFonts w:ascii="Century Gothic" w:eastAsiaTheme="majorEastAsia" w:hAnsi="Century Gothic" w:cstheme="majorBidi"/>
      <w:b/>
      <w:color w:val="808080" w:themeColor="background1" w:themeShade="80"/>
      <w:szCs w:val="2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D2D29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4616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46168"/>
    <w:rPr>
      <w:rFonts w:ascii="Tahoma" w:hAnsi="Tahoma" w:cs="Tahoma"/>
      <w:sz w:val="16"/>
      <w:szCs w:val="16"/>
    </w:rPr>
  </w:style>
  <w:style w:type="character" w:styleId="Sterkreferanse">
    <w:name w:val="Intense Reference"/>
    <w:basedOn w:val="Standardskriftforavsnitt"/>
    <w:uiPriority w:val="32"/>
    <w:qFormat/>
    <w:rsid w:val="003206A6"/>
    <w:rPr>
      <w:b/>
      <w:bCs/>
      <w:smallCaps/>
      <w:color w:val="5B9BD5" w:themeColor="accent1"/>
      <w:spacing w:val="5"/>
    </w:rPr>
  </w:style>
  <w:style w:type="character" w:styleId="Sterkutheving">
    <w:name w:val="Intense Emphasis"/>
    <w:basedOn w:val="Standardskriftforavsnitt"/>
    <w:uiPriority w:val="21"/>
    <w:qFormat/>
    <w:rsid w:val="003206A6"/>
    <w:rPr>
      <w:i/>
      <w:iCs/>
      <w:color w:val="5B9BD5" w:themeColor="accent1"/>
    </w:rPr>
  </w:style>
  <w:style w:type="paragraph" w:styleId="Tittel">
    <w:name w:val="Title"/>
    <w:basedOn w:val="Normal"/>
    <w:next w:val="Normal"/>
    <w:link w:val="TittelTegn"/>
    <w:uiPriority w:val="10"/>
    <w:qFormat/>
    <w:rsid w:val="00287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8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ulgthyperkobling">
    <w:name w:val="FollowedHyperlink"/>
    <w:basedOn w:val="Standardskriftforavsnitt"/>
    <w:uiPriority w:val="99"/>
    <w:semiHidden/>
    <w:unhideWhenUsed/>
    <w:rsid w:val="00DC4380"/>
    <w:rPr>
      <w:color w:val="954F72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27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NWS-Melbu/specifications/blob/009911451faa4e58410b77791cd6847f0336870d/M2M/Spesifikasjon%20for%20Kommunikasjon%20mellom%20applikasjoner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gofile04\LNWSUsers\jenand\Documents\Maler\IC-Software-Technical-Specification-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9BDF56-0532-406A-9BCC-9208153B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IC-Software-Technical-Specification-Template-WORD.dotx</Template>
  <TotalTime>156</TotalTime>
  <Pages>1</Pages>
  <Words>66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Anders Gustav</dc:creator>
  <cp:keywords/>
  <dc:description/>
  <cp:lastModifiedBy>Jensen, Anders Gustav</cp:lastModifiedBy>
  <cp:revision>68</cp:revision>
  <cp:lastPrinted>2023-11-14T12:44:00Z</cp:lastPrinted>
  <dcterms:created xsi:type="dcterms:W3CDTF">2021-11-16T12:43:00Z</dcterms:created>
  <dcterms:modified xsi:type="dcterms:W3CDTF">2023-11-14T12:50:00Z</dcterms:modified>
</cp:coreProperties>
</file>